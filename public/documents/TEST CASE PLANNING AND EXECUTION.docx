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E6" w:rsidRDefault="008A7F1D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 wp14:anchorId="28777E00" wp14:editId="0B297CB4">
            <wp:simplePos x="0" y="0"/>
            <wp:positionH relativeFrom="column">
              <wp:posOffset>6839808</wp:posOffset>
            </wp:positionH>
            <wp:positionV relativeFrom="paragraph">
              <wp:posOffset>-417195</wp:posOffset>
            </wp:positionV>
            <wp:extent cx="1683591" cy="748146"/>
            <wp:effectExtent l="0" t="0" r="0" b="0"/>
            <wp:wrapNone/>
            <wp:docPr id="2" name="Picture 1">
              <a:hlinkClick xmlns:a="http://schemas.openxmlformats.org/drawingml/2006/main" r:id="rId8"/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hlinkClick r:id="rId8"/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591" cy="748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B73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T</w:t>
      </w:r>
      <w:r w:rsidR="008508B3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EST CASE PLANNING AND EXECUTION</w:t>
      </w:r>
    </w:p>
    <w:p w:rsidR="00764502" w:rsidRPr="00705A35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05A35" w:rsidRPr="00705A35" w:rsidTr="00C80D7D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705A35" w:rsidRPr="00705A35" w:rsidTr="00C80D7D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C1B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 Functionality of Website Buttons and Modals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:rsidR="00705A35" w:rsidRPr="00705A35" w:rsidRDefault="006C1B03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6C1B03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TC001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6C1B03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6C1B03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</w:tr>
      <w:tr w:rsidR="00705A35" w:rsidRPr="00705A35" w:rsidTr="00C80D7D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705A35" w:rsidRPr="00705A35" w:rsidTr="00C80D7D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C1B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This test aims to verify the functionality of various buttons on the website and ensure that corresponding modals, redirects, and information display work as intended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6C1B03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Ritz Carl Feliciano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6C1B03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Emmanuel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Sambajon</w:t>
            </w:r>
            <w:proofErr w:type="spellEnd"/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705A35" w:rsidRPr="00705A35" w:rsidRDefault="006C1B03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</w:tr>
      <w:tr w:rsidR="00705A35" w:rsidRPr="00705A35" w:rsidTr="00705A35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:rsidTr="00C80D7D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705A35" w:rsidRPr="00705A35" w:rsidTr="00C80D7D">
        <w:trPr>
          <w:trHeight w:val="494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C1B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Default="006C1B03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Website is accessible, and the testing environment is stable.</w:t>
            </w:r>
          </w:p>
          <w:p w:rsidR="00FE2073" w:rsidRPr="00705A35" w:rsidRDefault="00FE2073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Firefox Browser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C1B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Manual</w:t>
            </w:r>
          </w:p>
        </w:tc>
      </w:tr>
      <w:tr w:rsidR="00705A35" w:rsidRPr="00705A35" w:rsidTr="00705A35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05A35" w:rsidRPr="00705A35" w:rsidTr="00C80D7D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705A35" w:rsidRPr="00705A35" w:rsidTr="00C80D7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C1B0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6C1B03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Click on the “FAQ” button 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6C1B03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6C1B03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should be redirected to bnrs.dti.gov.ph/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faq</w:t>
            </w:r>
            <w:proofErr w:type="spellEnd"/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C1B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Redirected to corresponding </w:t>
            </w:r>
            <w:r w:rsidR="00FE207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6C1B03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80D7D" w:rsidRPr="00705A35" w:rsidTr="00C80D7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C80D7D" w:rsidRPr="00705A35" w:rsidRDefault="00C80D7D" w:rsidP="00C80D7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C80D7D" w:rsidRPr="00705A35" w:rsidRDefault="00C80D7D" w:rsidP="00C80D7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“Registration” button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C80D7D" w:rsidRPr="00705A35" w:rsidRDefault="00C80D7D" w:rsidP="00C80D7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80D7D" w:rsidRPr="00705A35" w:rsidRDefault="00C80D7D" w:rsidP="00C80D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should be redirected to registration.html, and the accordion should be functional. Scanning the QR code should redirect to bnrs.dit.gov.ph/registration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80D7D" w:rsidRPr="00705A35" w:rsidRDefault="00C80D7D" w:rsidP="00C80D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button works correctly redirected to registration.html displays accordion and the content perfectly. </w:t>
            </w:r>
            <w:r w:rsidR="00FE207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QR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code is working 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C80D7D" w:rsidRPr="00705A35" w:rsidRDefault="00C80D7D" w:rsidP="00C80D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80D7D" w:rsidRPr="00705A35" w:rsidRDefault="00C80D7D" w:rsidP="00C80D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:rsidTr="00C80D7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05153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05153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Check the accuracy of useful information inside the modal.</w:t>
            </w:r>
            <w:r w:rsidR="00705A35"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051539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80D7D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80D7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information displayed should be accurate the correct.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C80D7D" w:rsidP="00C80D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information inside the modal are complete and accurate 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C80D7D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80D7D" w:rsidRPr="00705A35" w:rsidTr="00C80D7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C80D7D" w:rsidRPr="00705A35" w:rsidRDefault="00C80D7D" w:rsidP="00C80D7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C80D7D" w:rsidRPr="00705A35" w:rsidRDefault="00C80D7D" w:rsidP="00C80D7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“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Renewal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” button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C80D7D" w:rsidRPr="00705A35" w:rsidRDefault="00C80D7D" w:rsidP="00C80D7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80D7D" w:rsidRPr="00705A35" w:rsidRDefault="00C80D7D" w:rsidP="00C80D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should be redirected to registration.html, and the accordion should be functional. Scanning the QR code should redirect to bnrs.dit.gov.ph/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renewal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80D7D" w:rsidRPr="00705A35" w:rsidRDefault="00C80D7D" w:rsidP="00C80D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button works correctly redirected to registration.html displays accordion and the content perfectly. </w:t>
            </w:r>
            <w:r w:rsidR="00FE207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QR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code is working 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C80D7D" w:rsidRPr="00705A35" w:rsidRDefault="00C80D7D" w:rsidP="00C80D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80D7D" w:rsidRPr="00705A35" w:rsidRDefault="00C80D7D" w:rsidP="00C80D7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E2073" w:rsidRPr="00705A35" w:rsidTr="00C80D7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“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Other Services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” button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E2073" w:rsidRPr="00705A35" w:rsidRDefault="00FE2073" w:rsidP="00FE20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should be redirected to OtherServices.html.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button works correctly redirected to OtherServices.html and buttons displayed correctly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E2073" w:rsidRPr="00705A35" w:rsidTr="00C80D7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“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Contact Us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” button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E2073" w:rsidRPr="00705A35" w:rsidRDefault="00FE2073" w:rsidP="00FE20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open Contact Information in Modal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button works correctly and displays contact information complete and accurate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E2073" w:rsidRPr="00705A35" w:rsidRDefault="007E178C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</w:t>
            </w:r>
            <w:r w:rsidR="00FE207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E2073" w:rsidRPr="00705A35" w:rsidTr="00C80D7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“Citizen Charter” button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E2073" w:rsidRPr="00705A35" w:rsidRDefault="00FE2073" w:rsidP="00FE20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open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Citizen Charter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in Modal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button works correctly and displays contact information complete and accurate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E2073" w:rsidRPr="00705A35" w:rsidRDefault="00BC6882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Tablet should be using </w:t>
            </w:r>
            <w:bookmarkStart w:id="0" w:name="_GoBack"/>
            <w:bookmarkEnd w:id="0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Firefox Browser</w:t>
            </w:r>
          </w:p>
        </w:tc>
      </w:tr>
      <w:tr w:rsidR="00FE2073" w:rsidRPr="00705A35" w:rsidTr="00B9285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E2073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“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Cancellation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” button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E2073" w:rsidRPr="00705A35" w:rsidRDefault="00FE2073" w:rsidP="00FE20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E2073" w:rsidRDefault="00FE2073" w:rsidP="00B928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redirected to </w:t>
            </w:r>
            <w:r w:rsidR="00B9285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Cancellation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.html, and the accordion should be functional. </w:t>
            </w:r>
            <w:r w:rsidR="00B9285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information inside the accordion are complete and accurate</w:t>
            </w:r>
          </w:p>
          <w:p w:rsidR="00B92855" w:rsidRPr="00705A35" w:rsidRDefault="00B92855" w:rsidP="00B928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E2073" w:rsidRPr="00705A35" w:rsidRDefault="00B92855" w:rsidP="00B928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button works correctly redirected to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Cancellation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.html and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Accordion works perfectly with information about Cancellation of business name is correct and accurate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E2073" w:rsidRPr="00705A35" w:rsidRDefault="00B92855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B92855" w:rsidRPr="00705A35" w:rsidRDefault="00FE2073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B92855" w:rsidRPr="00705A35" w:rsidTr="00B92855">
        <w:trPr>
          <w:trHeight w:val="855"/>
        </w:trPr>
        <w:tc>
          <w:tcPr>
            <w:tcW w:w="8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:rsidR="00B92855" w:rsidRDefault="00B92855" w:rsidP="00FE207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9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:rsidR="00B92855" w:rsidRPr="00705A35" w:rsidRDefault="00B92855" w:rsidP="007E178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“</w:t>
            </w:r>
            <w:r w:rsidR="007E178C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Certification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” button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B92855" w:rsidRDefault="00B92855" w:rsidP="00FE20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92855" w:rsidRDefault="007E178C" w:rsidP="007E178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redirected to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Certification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.html, and the accordion should be functional. The information inside the acco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rdion should be complete and accurate. QR Code should redirect the user to </w:t>
            </w:r>
            <w:r w:rsidRPr="007E178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bnrs.dti.gov.ph/request-certification/create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B92855" w:rsidRDefault="007E178C" w:rsidP="007E178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button works correctly redirected to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Certification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.html and the Accordion works perfectly with correct and accurate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information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:rsidR="00B92855" w:rsidRPr="00705A35" w:rsidRDefault="007E178C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92855" w:rsidRPr="00705A35" w:rsidRDefault="00B92855" w:rsidP="00FE207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E178C" w:rsidRPr="00705A35" w:rsidTr="00B92855">
        <w:trPr>
          <w:trHeight w:val="855"/>
        </w:trPr>
        <w:tc>
          <w:tcPr>
            <w:tcW w:w="8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:rsidR="007E178C" w:rsidRDefault="007E178C" w:rsidP="007E178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9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:rsidR="007E178C" w:rsidRPr="00705A35" w:rsidRDefault="007E178C" w:rsidP="007E178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“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Upgrade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” button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E178C" w:rsidRDefault="007E178C" w:rsidP="007E178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E178C" w:rsidRDefault="007E178C" w:rsidP="007E178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redirected to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Upgrade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.html, and the accordion should be functional. The information inside the acco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rdion are complete and accurate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7E178C" w:rsidRDefault="007E178C" w:rsidP="007E178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button works correctly redirected to </w:t>
            </w:r>
            <w:r w:rsidR="00AB4EB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Upgrade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.html and the Accordion works perfectly with correct and accurate information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:rsidR="007E178C" w:rsidRPr="00705A35" w:rsidRDefault="007E178C" w:rsidP="007E178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E178C" w:rsidRPr="00705A35" w:rsidRDefault="007E178C" w:rsidP="007E178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AB4EBF" w:rsidRPr="00705A35" w:rsidTr="00B92855">
        <w:trPr>
          <w:trHeight w:val="855"/>
        </w:trPr>
        <w:tc>
          <w:tcPr>
            <w:tcW w:w="8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:rsidR="00AB4EBF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289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“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BMBE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” button 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AB4EBF" w:rsidRPr="00705A35" w:rsidRDefault="00AB4EBF" w:rsidP="00AB4EB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redirected to </w:t>
            </w:r>
            <w:r w:rsidRPr="00AB4EB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https://bmbe.dti.gov.ph/index/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Redirected to corresponding URL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AB4EBF" w:rsidRPr="00705A35" w:rsidTr="00B92855">
        <w:trPr>
          <w:trHeight w:val="855"/>
        </w:trPr>
        <w:tc>
          <w:tcPr>
            <w:tcW w:w="8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:rsidR="00AB4EBF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9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“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Reconsideration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” button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AB4EBF" w:rsidRDefault="00AB4EBF" w:rsidP="00AB4EB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B4EBF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redirected to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Reconsideration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.html, and the accordion should be functional. The information inside the accordion are complete and accurate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AB4EBF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button works correctly redirected to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Reconsideration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.html and the Accordion works perfectly with correct and accurate information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AB4EBF" w:rsidRPr="00705A35" w:rsidTr="00B92855">
        <w:trPr>
          <w:trHeight w:val="855"/>
        </w:trPr>
        <w:tc>
          <w:tcPr>
            <w:tcW w:w="8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:rsidR="00AB4EBF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89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“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Upskill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” button 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AB4EBF" w:rsidRPr="00705A35" w:rsidRDefault="00AB4EBF" w:rsidP="00AB4EB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redirected to </w:t>
            </w:r>
            <w:r w:rsidRPr="00AB4EB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https://esigaw.dti.gov.ph/category/e-sigaw-services/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Redirected to corresponding URL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:rsidR="00AB4EBF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AB4EBF" w:rsidRPr="00705A35" w:rsidTr="00B92855">
        <w:trPr>
          <w:trHeight w:val="855"/>
        </w:trPr>
        <w:tc>
          <w:tcPr>
            <w:tcW w:w="8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:rsidR="00AB4EBF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89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“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Certified True Copy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” button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AB4EBF" w:rsidRDefault="00AB4EBF" w:rsidP="00AB4EB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B4EBF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redirected to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Certified-True-copy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.html, and the accordion should be functional. The information inside the accordion are complete and accurate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AB4EBF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button works correctly redirected to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Certified-True-copy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.html and the Accordion works perfectly with correct and accurate information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AB4EBF" w:rsidRPr="00705A35" w:rsidTr="00B92855">
        <w:trPr>
          <w:trHeight w:val="855"/>
        </w:trPr>
        <w:tc>
          <w:tcPr>
            <w:tcW w:w="8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:rsidR="00AB4EBF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9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“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Feedback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” button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AB4EBF" w:rsidRPr="00705A35" w:rsidRDefault="00AB4EBF" w:rsidP="00AB4EB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03-04-2024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 should be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seeing 2 QR Code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Moda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and will be redirected to corresponding google form. 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AB4EBF" w:rsidRPr="00705A35" w:rsidRDefault="00AB4EBF" w:rsidP="00BC688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button </w:t>
            </w:r>
            <w:r w:rsidR="00BC688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and QR codes work correctly.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B4EBF" w:rsidRPr="00705A35" w:rsidRDefault="00AB4EBF" w:rsidP="00AB4E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:rsidR="00BC6882" w:rsidRDefault="00BC688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:rsidR="00705A35" w:rsidRPr="00BC6882" w:rsidRDefault="00705A35" w:rsidP="00BC6882">
      <w:pPr>
        <w:tabs>
          <w:tab w:val="center" w:pos="7497"/>
        </w:tabs>
        <w:sectPr w:rsidR="00705A35" w:rsidRPr="00BC6882" w:rsidSect="004C4EA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:rsidR="001E6E07" w:rsidRPr="003A25E1" w:rsidRDefault="001E6E07" w:rsidP="00AB4EBF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sectPr w:rsidR="001E6E07" w:rsidRPr="003A25E1" w:rsidSect="00BC6882">
      <w:pgSz w:w="15840" w:h="12240" w:orient="landscape"/>
      <w:pgMar w:top="441" w:right="360" w:bottom="720" w:left="4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FE2" w:rsidRDefault="00900FE2" w:rsidP="00B01A05">
      <w:r>
        <w:separator/>
      </w:r>
    </w:p>
  </w:endnote>
  <w:endnote w:type="continuationSeparator" w:id="0">
    <w:p w:rsidR="00900FE2" w:rsidRDefault="00900FE2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FE2" w:rsidRDefault="00900FE2" w:rsidP="00B01A05">
      <w:r>
        <w:separator/>
      </w:r>
    </w:p>
  </w:footnote>
  <w:footnote w:type="continuationSeparator" w:id="0">
    <w:p w:rsidR="00900FE2" w:rsidRDefault="00900FE2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B3"/>
    <w:rsid w:val="0000378B"/>
    <w:rsid w:val="000068A2"/>
    <w:rsid w:val="00007337"/>
    <w:rsid w:val="00043993"/>
    <w:rsid w:val="00044BBF"/>
    <w:rsid w:val="00051539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1B73"/>
    <w:rsid w:val="00665F5E"/>
    <w:rsid w:val="00666C1E"/>
    <w:rsid w:val="00670745"/>
    <w:rsid w:val="00673098"/>
    <w:rsid w:val="00673A28"/>
    <w:rsid w:val="00692B64"/>
    <w:rsid w:val="006C1B03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E178C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508B3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0FE2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B4EBF"/>
    <w:rsid w:val="00AC1FED"/>
    <w:rsid w:val="00AC6CDB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2855"/>
    <w:rsid w:val="00B936F0"/>
    <w:rsid w:val="00BB0C36"/>
    <w:rsid w:val="00BB46C1"/>
    <w:rsid w:val="00BC404B"/>
    <w:rsid w:val="00BC45E1"/>
    <w:rsid w:val="00BC65A8"/>
    <w:rsid w:val="00BC6882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0D7D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073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21A1C"/>
  <w14:defaultImageDpi w14:val="32767"/>
  <w15:chartTrackingRefBased/>
  <w15:docId w15:val="{522B89CF-A5E5-4F6D-89EF-03834289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LY8SN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IC-Test-Case-Planning-and-Execution-Template-1054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D6B9DB-D704-4C37-B55D-27FF770B6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IC-Test-Case-Planning-and-Execution-Template-10549_WORD</Template>
  <TotalTime>123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2019-01-26T22:57:00Z</cp:lastPrinted>
  <dcterms:created xsi:type="dcterms:W3CDTF">2024-03-04T04:04:00Z</dcterms:created>
  <dcterms:modified xsi:type="dcterms:W3CDTF">2024-03-04T06:07:00Z</dcterms:modified>
</cp:coreProperties>
</file>